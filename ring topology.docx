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 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(ring)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ring</w:t>
      </w:r>
      <w:bookmarkStart w:id="0" w:name="_GoBack"/>
      <w:bookmarkEnd w:id="0"/>
      <w:r>
        <w:rPr>
          <w:lang w:bidi="ta-IN"/>
        </w:rPr>
        <w:t xml:space="preserve">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6: Now display the packet transmission in simulation mode.NAME: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 (Star, Mesh, Tree)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star, mesh, tree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r>
        <w:t>RESULT:</w:t>
      </w:r>
    </w:p>
    <w:p/>
    <w:p>
      <w:r>
        <w:t xml:space="preserve">                Configuration of Topologies using Packet Tracer communication star, mesh, tree is verified successful.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5</Pages>
  <Words>384</Words>
  <Characters>1913</Characters>
  <Lines>116</Lines>
  <Paragraphs>37</Paragraphs>
  <CharactersWithSpaces>2401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2023-05-03T06:23:00Z</dcterms:created>
  <dcterms:modified xsi:type="dcterms:W3CDTF">2023-05-03T05:14:43Z</dcterms:modified>
</cp:coreProperties>
</file>