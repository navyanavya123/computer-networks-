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bidi="ta-IN"/>
        </w:rPr>
      </w:pPr>
      <w:r>
        <w:rPr>
          <w:lang w:bidi="ta-IN"/>
        </w:rPr>
        <w:t>Experiment no:13</w:t>
      </w:r>
      <w:bookmarkStart w:id="0" w:name="_GoBack"/>
      <w:bookmarkEnd w:id="0"/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AIM:</w:t>
      </w:r>
    </w:p>
    <w:p>
      <w:pPr>
        <w:rPr>
          <w:lang w:bidi="ta-IN"/>
        </w:rPr>
      </w:pPr>
      <w:r>
        <w:rPr>
          <w:lang w:bidi="ta-IN"/>
        </w:rPr>
        <w:t xml:space="preserve"> To design the Network with Dynamic Routing using Packet Tracer (Distance vector &amp; OSPF)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REQUIREMENTS: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  <w:r>
        <w:rPr>
          <w:lang w:bidi="ta-IN"/>
        </w:rPr>
        <w:t>4.     server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 and also connect the server to the switch.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6: Now display the packet transmission in simulation mod</w:t>
      </w:r>
    </w:p>
    <w:p/>
    <w:p/>
    <w:p/>
    <w:p>
      <w:r>
        <w:drawing>
          <wp:inline distT="0" distB="0" distL="114298" distR="114298">
            <wp:extent cx="308610" cy="30861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microsoft.com/office/word/2010/wordprocessingShape">
                <wps:wsp>
                  <wps:cNvSpPr>
                    <a:spLocks noChangeAspect="1" noChangeArrowheads="1"/>
                  </wps:cNvSpPr>
                  <wps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bodyPr/>
                </wps:wsp>
              </a:graphicData>
            </a:graphic>
          </wp:inline>
        </w:drawing>
      </w:r>
      <w:r>
        <w:drawing>
          <wp:inline distT="0" distB="0" distL="114298" distR="114298">
            <wp:extent cx="308610" cy="308610"/>
            <wp:effectExtent l="0" t="0" r="0" b="0"/>
            <wp:docPr id="2" name="图片 2"/>
            <wp:cNvGraphicFramePr>
              <a:graphicFrameLocks noChangeAspect="1"/>
            </wp:cNvGraphicFramePr>
            <a:graphic>
              <a:graphicData uri="http://schemas.microsoft.com/office/word/2010/wordprocessingShape">
                <wps:wsp>
                  <wps:cNvSpPr>
                    <a:spLocks noChangeAspect="1" noChangeArrowheads="1"/>
                  </wps:cNvSpPr>
                  <wps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bodyPr/>
                </wps:wsp>
              </a:graphicData>
            </a:graphic>
          </wp:inline>
        </w:drawing>
      </w:r>
      <w:r>
        <w:rPr>
          <w:lang w:bidi="ta-IN"/>
        </w:rPr>
        <w:drawing>
          <wp:inline distT="0" distB="0" distL="0" distR="0">
            <wp:extent cx="5943600" cy="2510808"/>
            <wp:effectExtent l="0" t="0" r="0" b="0"/>
            <wp:docPr id="3" name="图片 3" descr="C:\Users\Admin\Pictures\Screenshots\tcp an udp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510808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RESULT</w:t>
      </w:r>
    </w:p>
    <w:p>
      <w:r>
        <w:t>To design the Network with Dynamic Routing using Packet Tracer (Distance vector &amp; OSPF) is successful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eastAsia="Calibri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3</Pages>
  <Words>206</Words>
  <Characters>991</Characters>
  <Lines>51</Lines>
  <Paragraphs>18</Paragraphs>
  <CharactersWithSpaces>1208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2023-05-06T07:24:00Z</dcterms:created>
  <dcterms:modified xsi:type="dcterms:W3CDTF">2023-05-06T05:03:36Z</dcterms:modified>
</cp:coreProperties>
</file>