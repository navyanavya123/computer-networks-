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bidi="ta-IN"/>
        </w:rPr>
      </w:pPr>
      <w:r>
        <w:rPr>
          <w:lang w:bidi="ta-IN"/>
        </w:rPr>
        <w:t>NAME: TN Navya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REG NO.:192224253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Experiment no:2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Configuration of Topologies using Packet Tracer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AIM: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     Configuration of Topologies u</w:t>
      </w:r>
      <w:bookmarkStart w:id="0" w:name="_GoBack"/>
      <w:bookmarkEnd w:id="0"/>
      <w:r>
        <w:rPr>
          <w:lang w:bidi="ta-IN"/>
        </w:rPr>
        <w:t>sing Packet Tracer.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REQUIREMENTS: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6: Now display the packet transmission in simulation mode.NAME: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REG NO.: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Experiment no:2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Configuration of Topologies using Packet Tracer (Star, Mesh, Tree)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AIM: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     Configuration of Topologies star, mesh, tree using Packet Tracer.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REQUIREMENTS: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6: Now display the packet transmission in simulation mode.</w:t>
      </w:r>
    </w:p>
    <w:p>
      <w:pPr>
        <w:rPr>
          <w:lang w:bidi="ta-IN"/>
        </w:rPr>
      </w:pPr>
      <w:r>
        <w:rPr>
          <w:lang w:bidi="ta-IN"/>
        </w:rPr>
        <w:drawing>
          <wp:inline distT="0" distB="0" distL="0" distR="0">
            <wp:extent cx="5943600" cy="3340502"/>
            <wp:effectExtent l="0" t="0" r="0" b="0"/>
            <wp:docPr id="1" name="图片 1" descr="C:\Users\Admin\Pictures\Screenshots\Screenshot (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</w:p>
    <w:p>
      <w:r>
        <w:t>RESULT:</w:t>
      </w:r>
    </w:p>
    <w:p/>
    <w:p/>
    <w:p/>
    <w:p>
      <w:r>
        <w:t xml:space="preserve">                Configuration of Topologies using Packet Tracer communication star, mesh, tree is verified successful.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5</Pages>
  <Words>381</Words>
  <Characters>1903</Characters>
  <Lines>117</Lines>
  <Paragraphs>37</Paragraphs>
  <CharactersWithSpaces>2389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2023-05-03T06:25:00Z</dcterms:created>
  <dcterms:modified xsi:type="dcterms:W3CDTF">2023-05-03T06:21:34Z</dcterms:modified>
</cp:coreProperties>
</file>